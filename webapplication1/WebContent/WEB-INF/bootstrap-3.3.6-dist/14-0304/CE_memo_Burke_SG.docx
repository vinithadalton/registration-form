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29E" w:rsidRPr="008F03B9" w:rsidRDefault="00AA129E" w:rsidP="00CB30F6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 </w:t>
      </w:r>
      <w:r w:rsidRPr="008F03B9">
        <w:rPr>
          <w:b/>
          <w:sz w:val="28"/>
          <w:szCs w:val="28"/>
        </w:rPr>
        <w:t>Project Submission Memo</w:t>
      </w:r>
      <w:r w:rsidRPr="00C87FCD">
        <w:rPr>
          <w:sz w:val="28"/>
          <w:szCs w:val="28"/>
        </w:rPr>
        <w:t xml:space="preserve"> (</w:t>
      </w:r>
      <w:r>
        <w:rPr>
          <w:sz w:val="28"/>
          <w:szCs w:val="28"/>
        </w:rPr>
        <w:t>September 29</w:t>
      </w:r>
      <w:r w:rsidRPr="00C87FCD">
        <w:rPr>
          <w:sz w:val="28"/>
          <w:szCs w:val="28"/>
        </w:rPr>
        <w:t>, 2014)</w:t>
      </w:r>
    </w:p>
    <w:p w:rsidR="00AA129E" w:rsidRPr="008F03B9" w:rsidRDefault="00AA129E" w:rsidP="00CB30F6">
      <w:pPr>
        <w:rPr>
          <w:sz w:val="12"/>
          <w:szCs w:val="12"/>
        </w:rPr>
      </w:pPr>
    </w:p>
    <w:p w:rsidR="00AA129E" w:rsidRPr="008F03B9" w:rsidRDefault="00AA129E" w:rsidP="00CB30F6">
      <w:pPr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09-29-14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>Job number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04-0282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>Author name</w:t>
      </w:r>
      <w:r>
        <w:rPr>
          <w:sz w:val="20"/>
          <w:szCs w:val="20"/>
        </w:rPr>
        <w:t>:</w:t>
      </w:r>
      <w:r w:rsidRPr="008F03B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Burke</w:t>
      </w:r>
    </w:p>
    <w:p w:rsidR="00AA129E" w:rsidRPr="00CE5F66" w:rsidRDefault="00AA129E" w:rsidP="00CB30F6">
      <w:pPr>
        <w:autoSpaceDE w:val="0"/>
        <w:autoSpaceDN w:val="0"/>
        <w:adjustRightInd w:val="0"/>
        <w:rPr>
          <w:sz w:val="20"/>
          <w:szCs w:val="20"/>
        </w:rPr>
      </w:pPr>
      <w:r w:rsidRPr="008F03B9">
        <w:rPr>
          <w:sz w:val="20"/>
          <w:szCs w:val="20"/>
        </w:rPr>
        <w:t>Project title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Medical Surgical Nursing Care, Study Guide</w:t>
      </w:r>
    </w:p>
    <w:p w:rsidR="00AA129E" w:rsidRPr="008F03B9" w:rsidRDefault="00AA129E" w:rsidP="00CB30F6">
      <w:pPr>
        <w:autoSpaceDE w:val="0"/>
        <w:autoSpaceDN w:val="0"/>
        <w:adjustRightInd w:val="0"/>
        <w:rPr>
          <w:sz w:val="20"/>
          <w:szCs w:val="20"/>
        </w:rPr>
      </w:pPr>
      <w:r w:rsidRPr="008F03B9">
        <w:rPr>
          <w:sz w:val="20"/>
          <w:szCs w:val="20"/>
        </w:rPr>
        <w:t>Edition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>Publisher</w:t>
      </w:r>
      <w:r>
        <w:rPr>
          <w:sz w:val="20"/>
          <w:szCs w:val="20"/>
        </w:rPr>
        <w:t>/i</w:t>
      </w:r>
      <w:r w:rsidRPr="008F03B9">
        <w:rPr>
          <w:sz w:val="20"/>
          <w:szCs w:val="20"/>
        </w:rPr>
        <w:t>mprint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  <w:t>Pearson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>Project manager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Saraswathi Muralidhar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>Number of ms pages*</w:t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ab/>
      </w:r>
    </w:p>
    <w:p w:rsidR="00AA129E" w:rsidRPr="008F03B9" w:rsidRDefault="00AA129E" w:rsidP="00CB30F6">
      <w:pPr>
        <w:outlineLvl w:val="0"/>
        <w:rPr>
          <w:sz w:val="16"/>
          <w:szCs w:val="20"/>
        </w:rPr>
      </w:pPr>
      <w:r w:rsidRPr="008F03B9">
        <w:rPr>
          <w:sz w:val="16"/>
          <w:szCs w:val="20"/>
        </w:rPr>
        <w:t xml:space="preserve">Text font is 12 point Times New Roman double spaced:   </w:t>
      </w:r>
      <w:r w:rsidRPr="008F03B9">
        <w:rPr>
          <w:sz w:val="16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16"/>
          <w:szCs w:val="20"/>
        </w:rPr>
        <w:instrText xml:space="preserve"> FORMCHECKBOX </w:instrText>
      </w:r>
      <w:r w:rsidRPr="008F03B9">
        <w:rPr>
          <w:sz w:val="16"/>
          <w:szCs w:val="20"/>
        </w:rPr>
      </w:r>
      <w:r w:rsidRPr="008F03B9">
        <w:rPr>
          <w:sz w:val="16"/>
          <w:szCs w:val="20"/>
        </w:rPr>
        <w:fldChar w:fldCharType="end"/>
      </w:r>
      <w:r w:rsidRPr="008F03B9">
        <w:rPr>
          <w:sz w:val="16"/>
          <w:szCs w:val="20"/>
        </w:rPr>
        <w:t xml:space="preserve"> Yes           </w:t>
      </w:r>
      <w:r w:rsidRPr="008F03B9">
        <w:rPr>
          <w:sz w:val="16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16"/>
          <w:szCs w:val="20"/>
        </w:rPr>
        <w:instrText xml:space="preserve"> FORMCHECKBOX </w:instrText>
      </w:r>
      <w:r w:rsidRPr="008F03B9">
        <w:rPr>
          <w:sz w:val="16"/>
          <w:szCs w:val="20"/>
        </w:rPr>
      </w:r>
      <w:r w:rsidRPr="008F03B9">
        <w:rPr>
          <w:sz w:val="16"/>
          <w:szCs w:val="20"/>
        </w:rPr>
        <w:fldChar w:fldCharType="end"/>
      </w:r>
      <w:r w:rsidRPr="008F03B9">
        <w:rPr>
          <w:sz w:val="16"/>
          <w:szCs w:val="20"/>
        </w:rPr>
        <w:t xml:space="preserve"> No</w:t>
      </w:r>
    </w:p>
    <w:p w:rsidR="00AA129E" w:rsidRPr="008F03B9" w:rsidRDefault="00AA129E" w:rsidP="00CB30F6">
      <w:pPr>
        <w:rPr>
          <w:sz w:val="16"/>
          <w:szCs w:val="16"/>
        </w:rPr>
      </w:pPr>
      <w:r w:rsidRPr="008F03B9">
        <w:rPr>
          <w:sz w:val="16"/>
          <w:szCs w:val="16"/>
        </w:rPr>
        <w:t xml:space="preserve">*If the ms is not </w:t>
      </w:r>
      <w:r w:rsidRPr="008F03B9">
        <w:rPr>
          <w:sz w:val="16"/>
          <w:szCs w:val="20"/>
        </w:rPr>
        <w:t>12 point Times New Roman double spaced</w:t>
      </w:r>
      <w:r w:rsidRPr="008F03B9">
        <w:rPr>
          <w:sz w:val="16"/>
          <w:szCs w:val="16"/>
        </w:rPr>
        <w:t xml:space="preserve">, this figure may be higher. </w:t>
      </w:r>
    </w:p>
    <w:p w:rsidR="00AA129E" w:rsidRPr="008F03B9" w:rsidRDefault="00AA129E" w:rsidP="00CB30F6">
      <w:pPr>
        <w:rPr>
          <w:sz w:val="20"/>
          <w:szCs w:val="20"/>
        </w:rPr>
      </w:pP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>Esti</w:t>
      </w:r>
      <w:r>
        <w:rPr>
          <w:sz w:val="20"/>
          <w:szCs w:val="20"/>
        </w:rPr>
        <w:t>mated final page count: 212</w:t>
      </w:r>
    </w:p>
    <w:p w:rsidR="00AA129E" w:rsidRPr="0043726E" w:rsidRDefault="00AA129E" w:rsidP="00CB30F6"/>
    <w:p w:rsidR="00AA129E" w:rsidRPr="008F03B9" w:rsidRDefault="00AA129E" w:rsidP="00CB30F6">
      <w:pPr>
        <w:rPr>
          <w:b/>
          <w:sz w:val="20"/>
          <w:szCs w:val="20"/>
        </w:rPr>
      </w:pPr>
      <w:r w:rsidRPr="008F03B9">
        <w:rPr>
          <w:b/>
          <w:sz w:val="20"/>
          <w:szCs w:val="20"/>
        </w:rPr>
        <w:t>Please check one of the below:</w:t>
      </w:r>
    </w:p>
    <w:p w:rsidR="00AA129E" w:rsidRPr="008F03B9" w:rsidRDefault="00AA129E" w:rsidP="00CB30F6">
      <w:pPr>
        <w:rPr>
          <w:sz w:val="20"/>
          <w:szCs w:val="20"/>
        </w:rPr>
      </w:pPr>
    </w:p>
    <w:p w:rsidR="00AA129E" w:rsidRPr="008F03B9" w:rsidRDefault="00AA129E" w:rsidP="00BE536C">
      <w:pPr>
        <w:rPr>
          <w:sz w:val="20"/>
          <w:szCs w:val="20"/>
        </w:rPr>
      </w:pP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Offshore [title does not require a domestic review]</w:t>
      </w:r>
    </w:p>
    <w:p w:rsidR="00AA129E" w:rsidRPr="008F03B9" w:rsidRDefault="00AA129E" w:rsidP="00BE536C">
      <w:pPr>
        <w:rPr>
          <w:sz w:val="20"/>
          <w:szCs w:val="20"/>
        </w:rPr>
      </w:pPr>
    </w:p>
    <w:p w:rsidR="00AA129E" w:rsidRPr="008F03B9" w:rsidDel="00123948" w:rsidRDefault="00AA129E" w:rsidP="00BE536C">
      <w:pPr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NA [title requires a domestic review]</w:t>
      </w:r>
    </w:p>
    <w:p w:rsidR="00AA129E" w:rsidRDefault="00AA129E" w:rsidP="00CB30F6">
      <w:pPr>
        <w:rPr>
          <w:sz w:val="20"/>
          <w:szCs w:val="20"/>
        </w:rPr>
      </w:pPr>
    </w:p>
    <w:p w:rsidR="00AA129E" w:rsidRPr="008F03B9" w:rsidRDefault="00AA129E" w:rsidP="00A25515">
      <w:pPr>
        <w:rPr>
          <w:b/>
          <w:sz w:val="20"/>
          <w:szCs w:val="20"/>
        </w:rPr>
      </w:pPr>
      <w:r w:rsidRPr="008F03B9">
        <w:rPr>
          <w:b/>
          <w:sz w:val="20"/>
          <w:szCs w:val="20"/>
        </w:rPr>
        <w:t>Please check below</w:t>
      </w:r>
      <w:r>
        <w:rPr>
          <w:b/>
          <w:sz w:val="20"/>
          <w:szCs w:val="20"/>
        </w:rPr>
        <w:t xml:space="preserve"> if title belongs to a priority publisher group</w:t>
      </w:r>
      <w:r w:rsidRPr="008F03B9">
        <w:rPr>
          <w:b/>
          <w:sz w:val="20"/>
          <w:szCs w:val="20"/>
        </w:rPr>
        <w:t>:</w:t>
      </w:r>
    </w:p>
    <w:p w:rsidR="00AA129E" w:rsidRPr="008F03B9" w:rsidDel="00123948" w:rsidRDefault="00AA129E" w:rsidP="00CB30F6">
      <w:pPr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</w:p>
    <w:p w:rsidR="00AA129E" w:rsidRPr="008F03B9" w:rsidRDefault="00AA129E" w:rsidP="00CB30F6">
      <w:pPr>
        <w:rPr>
          <w:sz w:val="12"/>
          <w:szCs w:val="12"/>
        </w:rPr>
      </w:pPr>
    </w:p>
    <w:p w:rsidR="00AA129E" w:rsidRPr="00C742E7" w:rsidRDefault="00AA129E" w:rsidP="00CB30F6">
      <w:pPr>
        <w:outlineLvl w:val="0"/>
      </w:pPr>
    </w:p>
    <w:p w:rsidR="00AA129E" w:rsidRPr="0043726E" w:rsidRDefault="00AA129E" w:rsidP="0043726E">
      <w:pPr>
        <w:rPr>
          <w:b/>
        </w:rPr>
      </w:pPr>
      <w:r w:rsidRPr="0043726E">
        <w:rPr>
          <w:b/>
        </w:rPr>
        <w:t xml:space="preserve">Schedule 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>Copyediting start date</w:t>
      </w:r>
      <w:r>
        <w:rPr>
          <w:sz w:val="20"/>
          <w:szCs w:val="20"/>
        </w:rPr>
        <w:t>: 9/29/14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>Copyediting end date</w:t>
      </w:r>
      <w:r>
        <w:rPr>
          <w:sz w:val="20"/>
          <w:szCs w:val="20"/>
        </w:rPr>
        <w:t>: 10/16/14</w:t>
      </w:r>
    </w:p>
    <w:p w:rsidR="00AA129E" w:rsidRPr="008F03B9" w:rsidRDefault="00AA129E" w:rsidP="00CB30F6">
      <w:pPr>
        <w:rPr>
          <w:sz w:val="16"/>
          <w:szCs w:val="16"/>
        </w:rPr>
      </w:pPr>
    </w:p>
    <w:p w:rsidR="00AA129E" w:rsidRPr="008F03B9" w:rsidRDefault="00AA129E" w:rsidP="00B206E7">
      <w:pPr>
        <w:numPr>
          <w:ilvl w:val="0"/>
          <w:numId w:val="6"/>
        </w:numPr>
        <w:rPr>
          <w:sz w:val="16"/>
          <w:szCs w:val="16"/>
        </w:rPr>
      </w:pPr>
      <w:r w:rsidRPr="008F03B9">
        <w:rPr>
          <w:sz w:val="16"/>
          <w:szCs w:val="16"/>
        </w:rPr>
        <w:t>Please provide a batch schedule, keeping in mind when the TGs will be available. The CEs edit approximately 30 mspp/day.</w:t>
      </w:r>
    </w:p>
    <w:p w:rsidR="00AA129E" w:rsidRPr="008F03B9" w:rsidRDefault="00AA129E" w:rsidP="00B206E7">
      <w:pPr>
        <w:numPr>
          <w:ilvl w:val="0"/>
          <w:numId w:val="6"/>
        </w:numPr>
        <w:rPr>
          <w:sz w:val="16"/>
          <w:szCs w:val="16"/>
        </w:rPr>
      </w:pPr>
      <w:r w:rsidRPr="008F03B9">
        <w:rPr>
          <w:sz w:val="16"/>
          <w:szCs w:val="16"/>
        </w:rPr>
        <w:t xml:space="preserve">CEs use a type-coding template that resets font and line spacing to the default if required (Times New Roman, 1.5-line spacing). </w:t>
      </w:r>
    </w:p>
    <w:p w:rsidR="00AA129E" w:rsidRPr="008F03B9" w:rsidRDefault="00AA129E" w:rsidP="00CB30F6">
      <w:pPr>
        <w:rPr>
          <w:sz w:val="12"/>
          <w:szCs w:val="16"/>
        </w:rPr>
      </w:pPr>
    </w:p>
    <w:p w:rsidR="00AA129E" w:rsidRPr="0043726E" w:rsidRDefault="00AA129E" w:rsidP="0043726E">
      <w:pPr>
        <w:rPr>
          <w:b/>
        </w:rPr>
      </w:pPr>
      <w:r w:rsidRPr="0043726E">
        <w:rPr>
          <w:b/>
        </w:rPr>
        <w:t xml:space="preserve">Level of editing requested: </w:t>
      </w:r>
    </w:p>
    <w:p w:rsidR="00AA129E" w:rsidRPr="008F03B9" w:rsidRDefault="00AA129E" w:rsidP="00CB30F6">
      <w:pPr>
        <w:rPr>
          <w:sz w:val="20"/>
          <w:szCs w:val="20"/>
        </w:rPr>
      </w:pPr>
      <w:bookmarkStart w:id="0" w:name="Check1"/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>Proofread/edit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bookmarkEnd w:id="0"/>
      <w:r w:rsidRPr="008F03B9">
        <w:rPr>
          <w:sz w:val="20"/>
          <w:szCs w:val="20"/>
        </w:rPr>
        <w:t xml:space="preserve"> Light</w:t>
      </w:r>
    </w:p>
    <w:p w:rsidR="00AA129E" w:rsidRPr="008F03B9" w:rsidRDefault="00AA129E" w:rsidP="00CB30F6">
      <w:pPr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Standard</w:t>
      </w:r>
    </w:p>
    <w:p w:rsidR="00AA129E" w:rsidRPr="008F03B9" w:rsidRDefault="00AA129E" w:rsidP="00CB30F6">
      <w:pPr>
        <w:rPr>
          <w:sz w:val="12"/>
          <w:szCs w:val="20"/>
        </w:rPr>
      </w:pP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Moderate—what needs to be addressed?</w:t>
      </w:r>
      <w:r w:rsidRPr="0043726E">
        <w:rPr>
          <w:sz w:val="20"/>
          <w:szCs w:val="20"/>
        </w:rPr>
        <w:t xml:space="preserve"> </w:t>
      </w:r>
      <w:r w:rsidRPr="008F03B9">
        <w:rPr>
          <w:sz w:val="20"/>
          <w:szCs w:val="20"/>
        </w:rPr>
        <w:t>__</w:t>
      </w:r>
      <w:r>
        <w:rPr>
          <w:sz w:val="20"/>
          <w:szCs w:val="20"/>
        </w:rPr>
        <w:t>__________</w:t>
      </w:r>
    </w:p>
    <w:p w:rsidR="00AA129E" w:rsidRPr="008F03B9" w:rsidRDefault="00AA129E" w:rsidP="003E6B00">
      <w:pPr>
        <w:rPr>
          <w:sz w:val="12"/>
          <w:szCs w:val="20"/>
        </w:rPr>
      </w:pP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Heavy—what needs to be addressed? __</w:t>
      </w:r>
      <w:r>
        <w:rPr>
          <w:sz w:val="20"/>
          <w:szCs w:val="20"/>
        </w:rPr>
        <w:t>__________</w:t>
      </w:r>
    </w:p>
    <w:p w:rsidR="00AA129E" w:rsidRPr="008F03B9" w:rsidRDefault="00AA129E" w:rsidP="00CB30F6">
      <w:pPr>
        <w:rPr>
          <w:sz w:val="20"/>
          <w:szCs w:val="20"/>
        </w:rPr>
      </w:pPr>
    </w:p>
    <w:p w:rsidR="00AA129E" w:rsidRPr="008F03B9" w:rsidRDefault="00AA129E" w:rsidP="00CB30F6">
      <w:pPr>
        <w:rPr>
          <w:sz w:val="20"/>
          <w:szCs w:val="20"/>
        </w:rPr>
      </w:pP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CCC text </w:t>
      </w:r>
    </w:p>
    <w:p w:rsidR="00AA129E" w:rsidRPr="008F03B9" w:rsidRDefault="00AA129E" w:rsidP="00CB30F6">
      <w:pPr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PCL IW 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Simpub  </w:t>
      </w:r>
    </w:p>
    <w:p w:rsidR="00AA129E" w:rsidRPr="008F03B9" w:rsidRDefault="00AA129E" w:rsidP="00A14461">
      <w:pPr>
        <w:rPr>
          <w:sz w:val="20"/>
          <w:szCs w:val="20"/>
        </w:rPr>
      </w:pP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Additional instructions re coding backmatter x-refs or other elements: __</w:t>
      </w:r>
      <w:r>
        <w:rPr>
          <w:sz w:val="20"/>
          <w:szCs w:val="20"/>
        </w:rPr>
        <w:t>__PIXD  first workflow________</w:t>
      </w:r>
    </w:p>
    <w:p w:rsidR="00AA129E" w:rsidRPr="008F03B9" w:rsidRDefault="00AA129E" w:rsidP="00CB30F6">
      <w:pPr>
        <w:rPr>
          <w:sz w:val="12"/>
          <w:szCs w:val="12"/>
        </w:rPr>
      </w:pPr>
    </w:p>
    <w:p w:rsidR="00AA129E" w:rsidRPr="0043726E" w:rsidRDefault="00AA129E" w:rsidP="0043726E">
      <w:pPr>
        <w:rPr>
          <w:b/>
        </w:rPr>
      </w:pPr>
      <w:r w:rsidRPr="0043726E">
        <w:rPr>
          <w:b/>
        </w:rPr>
        <w:t xml:space="preserve">Reference </w:t>
      </w:r>
      <w:r>
        <w:rPr>
          <w:b/>
        </w:rPr>
        <w:t>Source</w:t>
      </w:r>
      <w:r w:rsidRPr="0043726E">
        <w:rPr>
          <w:b/>
        </w:rPr>
        <w:t xml:space="preserve"> (check all that apply):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CMS 15e   </w:t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CMS 16e   </w:t>
      </w: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APA 5e   </w:t>
      </w: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APA 6e   </w:t>
      </w: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Merriam-Webster’s Collegiate Dictionary 11e</w:t>
      </w:r>
    </w:p>
    <w:p w:rsidR="00AA129E" w:rsidRPr="008F03B9" w:rsidRDefault="00AA129E" w:rsidP="00CB30F6">
      <w:pPr>
        <w:rPr>
          <w:color w:val="034D99"/>
          <w:sz w:val="16"/>
          <w:szCs w:val="16"/>
        </w:rPr>
      </w:pP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follow author’s style   </w:t>
      </w: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previous-edition style sheet   </w:t>
      </w: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previous edition   </w:t>
      </w: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Other—specify: _</w:t>
      </w:r>
      <w:r>
        <w:rPr>
          <w:sz w:val="20"/>
          <w:szCs w:val="20"/>
        </w:rPr>
        <w:t>Discipline specific Style sheet provided.</w:t>
      </w:r>
      <w:r w:rsidRPr="008F03B9">
        <w:rPr>
          <w:sz w:val="20"/>
          <w:szCs w:val="20"/>
        </w:rPr>
        <w:t>________</w:t>
      </w:r>
      <w:r w:rsidRPr="008F03B9">
        <w:rPr>
          <w:color w:val="034D99"/>
          <w:sz w:val="16"/>
          <w:szCs w:val="16"/>
        </w:rPr>
        <w:t xml:space="preserve"> </w:t>
      </w:r>
    </w:p>
    <w:p w:rsidR="00AA129E" w:rsidRPr="008F03B9" w:rsidRDefault="00AA129E" w:rsidP="00CB30F6">
      <w:pPr>
        <w:rPr>
          <w:sz w:val="12"/>
          <w:szCs w:val="12"/>
        </w:rPr>
      </w:pPr>
    </w:p>
    <w:p w:rsidR="00AA129E" w:rsidRPr="008F03B9" w:rsidRDefault="00AA129E" w:rsidP="0043726E">
      <w:r w:rsidRPr="008F03B9">
        <w:t xml:space="preserve">ToC creation required:    </w:t>
      </w: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Pr="008F03B9">
        <w:t xml:space="preserve">         ToC verification required:    </w:t>
      </w:r>
      <w:r w:rsidRPr="008F03B9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instrText xml:space="preserve"> FORMCHECKBOX </w:instrText>
      </w:r>
      <w:r w:rsidRPr="008F03B9">
        <w:fldChar w:fldCharType="end"/>
      </w:r>
      <w:r w:rsidRPr="008F03B9">
        <w:t xml:space="preserve">      </w:t>
      </w:r>
    </w:p>
    <w:p w:rsidR="00AA129E" w:rsidRPr="008F03B9" w:rsidRDefault="00AA129E" w:rsidP="0043726E">
      <w:r w:rsidRPr="008F03B9">
        <w:t>What is required in the ToC (e.g., H1, H2 heads, boxes, end-of-chapter heads)?</w:t>
      </w:r>
      <w:r w:rsidRPr="0043726E">
        <w:rPr>
          <w:sz w:val="20"/>
          <w:szCs w:val="20"/>
        </w:rPr>
        <w:t xml:space="preserve"> </w:t>
      </w:r>
      <w:r w:rsidRPr="008F03B9">
        <w:rPr>
          <w:sz w:val="20"/>
          <w:szCs w:val="20"/>
        </w:rPr>
        <w:t>__</w:t>
      </w:r>
      <w:r>
        <w:rPr>
          <w:sz w:val="20"/>
          <w:szCs w:val="20"/>
        </w:rPr>
        <w:t>__________</w:t>
      </w:r>
    </w:p>
    <w:p w:rsidR="00AA129E" w:rsidRPr="008F03B9" w:rsidRDefault="00AA129E" w:rsidP="00CB30F6">
      <w:pPr>
        <w:rPr>
          <w:sz w:val="12"/>
          <w:szCs w:val="12"/>
        </w:rPr>
      </w:pPr>
    </w:p>
    <w:p w:rsidR="00AA129E" w:rsidRPr="0043726E" w:rsidRDefault="00AA129E" w:rsidP="0043726E">
      <w:pPr>
        <w:rPr>
          <w:b/>
        </w:rPr>
      </w:pPr>
      <w:r w:rsidRPr="0043726E">
        <w:rPr>
          <w:b/>
        </w:rPr>
        <w:t>Material Supplied with the Project</w:t>
      </w:r>
    </w:p>
    <w:p w:rsidR="00AA129E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 xml:space="preserve">MS complete? (FM, all chs, all figs, tables, boxes, CCC files, RM, etc.)    </w:t>
      </w: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Yes          </w:t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No—missing items and when they will be available: ____</w:t>
      </w:r>
      <w:r>
        <w:rPr>
          <w:sz w:val="20"/>
          <w:szCs w:val="20"/>
        </w:rPr>
        <w:t>Only 10 chapters are provided.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>__________________________________________________________</w:t>
      </w:r>
    </w:p>
    <w:p w:rsidR="00AA129E" w:rsidRPr="008F03B9" w:rsidRDefault="00AA129E" w:rsidP="00CB30F6">
      <w:pPr>
        <w:rPr>
          <w:sz w:val="12"/>
          <w:szCs w:val="12"/>
        </w:rPr>
      </w:pPr>
    </w:p>
    <w:p w:rsidR="00AA129E" w:rsidRPr="008F03B9" w:rsidRDefault="00AA129E" w:rsidP="00CB30F6">
      <w:pPr>
        <w:rPr>
          <w:sz w:val="12"/>
          <w:szCs w:val="12"/>
        </w:rPr>
      </w:pP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 xml:space="preserve">Previous-edition pdfs available?   </w:t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Yes          </w:t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No</w:t>
      </w:r>
    </w:p>
    <w:p w:rsidR="00AA129E" w:rsidRPr="008F03B9" w:rsidRDefault="00AA129E" w:rsidP="00CB30F6">
      <w:pPr>
        <w:rPr>
          <w:sz w:val="12"/>
          <w:szCs w:val="12"/>
        </w:rPr>
      </w:pPr>
    </w:p>
    <w:p w:rsidR="00AA129E" w:rsidRPr="008F03B9" w:rsidRDefault="00AA129E" w:rsidP="00A14461">
      <w:pPr>
        <w:rPr>
          <w:sz w:val="20"/>
          <w:szCs w:val="20"/>
        </w:rPr>
      </w:pPr>
      <w:r w:rsidRPr="008F03B9">
        <w:rPr>
          <w:sz w:val="20"/>
          <w:szCs w:val="20"/>
        </w:rPr>
        <w:t xml:space="preserve">Coded sample design available?   </w:t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Yes          </w:t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No</w:t>
      </w:r>
    </w:p>
    <w:p w:rsidR="00AA129E" w:rsidRPr="008F03B9" w:rsidRDefault="00AA129E" w:rsidP="00CB30F6">
      <w:pPr>
        <w:outlineLvl w:val="0"/>
        <w:rPr>
          <w:sz w:val="20"/>
          <w:szCs w:val="20"/>
        </w:rPr>
      </w:pPr>
    </w:p>
    <w:p w:rsidR="00AA129E" w:rsidRPr="008F03B9" w:rsidRDefault="00AA129E" w:rsidP="00CB30F6">
      <w:pPr>
        <w:outlineLvl w:val="0"/>
        <w:rPr>
          <w:sz w:val="20"/>
          <w:szCs w:val="20"/>
        </w:rPr>
      </w:pPr>
      <w:r w:rsidRPr="008F03B9">
        <w:rPr>
          <w:sz w:val="20"/>
          <w:szCs w:val="20"/>
        </w:rPr>
        <w:t xml:space="preserve">Rep copy and TG available?   </w:t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Yes           </w:t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No—will be available on _____</w:t>
      </w:r>
      <w:r>
        <w:rPr>
          <w:sz w:val="20"/>
          <w:szCs w:val="20"/>
        </w:rPr>
        <w:t>9/30/14</w:t>
      </w:r>
      <w:r w:rsidRPr="008F03B9">
        <w:rPr>
          <w:sz w:val="20"/>
          <w:szCs w:val="20"/>
        </w:rPr>
        <w:t>__________________________</w:t>
      </w:r>
    </w:p>
    <w:p w:rsidR="00AA129E" w:rsidRPr="008F03B9" w:rsidRDefault="00AA129E" w:rsidP="00CB30F6">
      <w:pPr>
        <w:rPr>
          <w:sz w:val="12"/>
          <w:szCs w:val="12"/>
        </w:rPr>
      </w:pPr>
    </w:p>
    <w:p w:rsidR="00AA129E" w:rsidRPr="008F03B9" w:rsidRDefault="00AA129E" w:rsidP="008B0198">
      <w:pPr>
        <w:rPr>
          <w:sz w:val="20"/>
          <w:szCs w:val="20"/>
        </w:rPr>
      </w:pPr>
      <w:r w:rsidRPr="008F03B9">
        <w:rPr>
          <w:sz w:val="20"/>
          <w:szCs w:val="20"/>
        </w:rPr>
        <w:t xml:space="preserve">The CE will check for overlooked permissions. </w:t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Yes          </w:t>
      </w: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No</w:t>
      </w:r>
    </w:p>
    <w:p w:rsidR="00AA129E" w:rsidRPr="008F03B9" w:rsidRDefault="00AA129E" w:rsidP="00CB30F6">
      <w:pPr>
        <w:outlineLvl w:val="0"/>
        <w:rPr>
          <w:sz w:val="20"/>
          <w:szCs w:val="20"/>
        </w:rPr>
      </w:pPr>
    </w:p>
    <w:p w:rsidR="00AA129E" w:rsidRPr="0043726E" w:rsidRDefault="00AA129E" w:rsidP="0043726E">
      <w:pPr>
        <w:rPr>
          <w:b/>
        </w:rPr>
      </w:pPr>
      <w:r w:rsidRPr="0043726E">
        <w:rPr>
          <w:b/>
        </w:rPr>
        <w:t>What type of permissions required?</w:t>
      </w:r>
    </w:p>
    <w:p w:rsidR="00AA129E" w:rsidRPr="008F03B9" w:rsidRDefault="00AA129E" w:rsidP="00CB30F6">
      <w:pPr>
        <w:outlineLvl w:val="0"/>
        <w:rPr>
          <w:sz w:val="20"/>
          <w:szCs w:val="20"/>
        </w:rPr>
      </w:pP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None          </w:t>
      </w: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8F03B9">
            <w:rPr>
              <w:sz w:val="20"/>
              <w:szCs w:val="20"/>
            </w:rPr>
            <w:t>U.S.</w:t>
          </w:r>
        </w:smartTag>
      </w:smartTag>
      <w:r w:rsidRPr="008F03B9">
        <w:rPr>
          <w:sz w:val="20"/>
          <w:szCs w:val="20"/>
        </w:rPr>
        <w:t xml:space="preserve">           </w:t>
      </w: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North American         </w:t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World            </w:t>
      </w:r>
    </w:p>
    <w:p w:rsidR="00AA129E" w:rsidRPr="008F03B9" w:rsidRDefault="00AA129E" w:rsidP="00CB30F6">
      <w:pPr>
        <w:rPr>
          <w:sz w:val="18"/>
          <w:szCs w:val="18"/>
        </w:rPr>
      </w:pP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English      </w:t>
      </w: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All languages         </w:t>
      </w: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Other ____________________________________________________</w:t>
      </w:r>
    </w:p>
    <w:p w:rsidR="00AA129E" w:rsidRPr="008F03B9" w:rsidRDefault="00AA129E" w:rsidP="00CB30F6">
      <w:pPr>
        <w:outlineLvl w:val="0"/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Electronic rights</w:t>
      </w:r>
    </w:p>
    <w:p w:rsidR="00AA129E" w:rsidRPr="008F03B9" w:rsidRDefault="00AA129E" w:rsidP="00CB30F6">
      <w:pPr>
        <w:rPr>
          <w:sz w:val="12"/>
          <w:szCs w:val="12"/>
        </w:rPr>
      </w:pPr>
    </w:p>
    <w:p w:rsidR="00AA129E" w:rsidRDefault="00AA129E" w:rsidP="00CB30F6">
      <w:pPr>
        <w:rPr>
          <w:sz w:val="20"/>
          <w:szCs w:val="20"/>
        </w:rPr>
      </w:pP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 xml:space="preserve">Copyeditor to check source lines against </w:t>
      </w:r>
      <w:r w:rsidRPr="008F03B9">
        <w:rPr>
          <w:b/>
          <w:sz w:val="20"/>
          <w:szCs w:val="20"/>
        </w:rPr>
        <w:t>text</w:t>
      </w:r>
      <w:r w:rsidRPr="008F03B9">
        <w:rPr>
          <w:sz w:val="20"/>
          <w:szCs w:val="20"/>
        </w:rPr>
        <w:t xml:space="preserve"> permissions?   </w:t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Yes          </w:t>
      </w: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No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 xml:space="preserve">Perms &amp; log complete?   </w:t>
      </w: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Yes   </w:t>
      </w: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No—will be available on  ____________________</w:t>
      </w:r>
      <w:r w:rsidRPr="008F03B9">
        <w:rPr>
          <w:sz w:val="20"/>
          <w:szCs w:val="20"/>
          <w:highlight w:val="yellow"/>
        </w:rPr>
        <w:t xml:space="preserve"> </w:t>
      </w:r>
    </w:p>
    <w:p w:rsidR="00AA129E" w:rsidRPr="008F03B9" w:rsidRDefault="00AA129E" w:rsidP="00CB30F6">
      <w:pPr>
        <w:rPr>
          <w:sz w:val="12"/>
          <w:szCs w:val="12"/>
        </w:rPr>
      </w:pPr>
      <w:r w:rsidRPr="008F03B9">
        <w:rPr>
          <w:sz w:val="12"/>
          <w:szCs w:val="12"/>
        </w:rPr>
        <w:t xml:space="preserve"> 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 xml:space="preserve">Copyeditor to check source lines against </w:t>
      </w:r>
      <w:r w:rsidRPr="008F03B9">
        <w:rPr>
          <w:b/>
          <w:sz w:val="20"/>
          <w:szCs w:val="20"/>
        </w:rPr>
        <w:t>art/figure</w:t>
      </w:r>
      <w:r w:rsidRPr="008F03B9">
        <w:rPr>
          <w:sz w:val="20"/>
          <w:szCs w:val="20"/>
        </w:rPr>
        <w:t xml:space="preserve"> permissions?   </w:t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 w:val="20"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Yes          </w:t>
      </w: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No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 xml:space="preserve">Perms &amp; log complete?      </w:t>
      </w: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Yes      </w:t>
      </w: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No—will be available on  ____________________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 xml:space="preserve">Where do source lines set?   </w:t>
      </w: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with figure      </w:t>
      </w: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credits list——where in text, details: ___________________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 xml:space="preserve">Text is   </w:t>
      </w: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one color      </w:t>
      </w: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two color      </w:t>
      </w: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four color  </w:t>
      </w:r>
    </w:p>
    <w:p w:rsidR="00AA129E" w:rsidRPr="008F03B9" w:rsidRDefault="00AA129E" w:rsidP="00CB30F6">
      <w:pPr>
        <w:rPr>
          <w:sz w:val="12"/>
          <w:szCs w:val="12"/>
        </w:rPr>
      </w:pP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 xml:space="preserve">Copyeditor to check source lines against </w:t>
      </w:r>
      <w:r w:rsidRPr="008F03B9">
        <w:rPr>
          <w:b/>
          <w:sz w:val="20"/>
          <w:szCs w:val="20"/>
        </w:rPr>
        <w:t>photo</w:t>
      </w:r>
      <w:r w:rsidRPr="008F03B9">
        <w:rPr>
          <w:sz w:val="20"/>
          <w:szCs w:val="20"/>
        </w:rPr>
        <w:t xml:space="preserve"> permissions?   </w:t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Yes          </w:t>
      </w: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No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 xml:space="preserve">Perms &amp; log complete?     </w:t>
      </w: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Yes     </w:t>
      </w: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No—will be available on ____________________</w:t>
      </w:r>
    </w:p>
    <w:p w:rsidR="00AA129E" w:rsidRPr="008F03B9" w:rsidRDefault="00AA129E" w:rsidP="00CB30F6">
      <w:pPr>
        <w:rPr>
          <w:sz w:val="20"/>
          <w:szCs w:val="20"/>
        </w:rPr>
      </w:pPr>
      <w:r w:rsidRPr="008F03B9">
        <w:rPr>
          <w:sz w:val="20"/>
          <w:szCs w:val="20"/>
        </w:rPr>
        <w:t xml:space="preserve">Where do source lines set?   </w:t>
      </w:r>
      <w:r w:rsidRPr="008F03B9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with image          </w:t>
      </w:r>
      <w:r w:rsidRPr="008F03B9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F03B9">
        <w:rPr>
          <w:sz w:val="20"/>
          <w:szCs w:val="20"/>
        </w:rPr>
        <w:instrText xml:space="preserve"> FORMCHECKBOX </w:instrText>
      </w:r>
      <w:r w:rsidRPr="008F03B9">
        <w:rPr>
          <w:sz w:val="20"/>
          <w:szCs w:val="20"/>
        </w:rPr>
      </w:r>
      <w:r w:rsidRPr="008F03B9">
        <w:rPr>
          <w:sz w:val="20"/>
          <w:szCs w:val="20"/>
        </w:rPr>
        <w:fldChar w:fldCharType="end"/>
      </w:r>
      <w:r w:rsidRPr="008F03B9">
        <w:rPr>
          <w:sz w:val="20"/>
          <w:szCs w:val="20"/>
        </w:rPr>
        <w:t xml:space="preserve"> credits list—where in text, details: ___________________</w:t>
      </w:r>
    </w:p>
    <w:p w:rsidR="00AA129E" w:rsidRPr="008F03B9" w:rsidRDefault="00AA129E" w:rsidP="00CB30F6">
      <w:pPr>
        <w:rPr>
          <w:sz w:val="12"/>
          <w:szCs w:val="12"/>
        </w:rPr>
      </w:pPr>
    </w:p>
    <w:p w:rsidR="00AA129E" w:rsidRPr="008F03B9" w:rsidRDefault="00AA129E" w:rsidP="00CB30F6">
      <w:pPr>
        <w:outlineLvl w:val="0"/>
        <w:rPr>
          <w:sz w:val="20"/>
          <w:szCs w:val="20"/>
        </w:rPr>
      </w:pPr>
      <w:r w:rsidRPr="008F03B9">
        <w:rPr>
          <w:sz w:val="20"/>
          <w:szCs w:val="20"/>
        </w:rPr>
        <w:t>Number of Figures: ____     Number of Tables: __     Number of Photos: ____     Number of Maps: _____</w:t>
      </w:r>
    </w:p>
    <w:p w:rsidR="00AA129E" w:rsidRPr="008F03B9" w:rsidRDefault="00AA129E" w:rsidP="00CB30F6">
      <w:pPr>
        <w:rPr>
          <w:sz w:val="12"/>
          <w:szCs w:val="12"/>
        </w:rPr>
      </w:pPr>
    </w:p>
    <w:p w:rsidR="00AA129E" w:rsidRDefault="00AA129E" w:rsidP="0043726E">
      <w:pPr>
        <w:rPr>
          <w:b/>
        </w:rPr>
      </w:pPr>
    </w:p>
    <w:p w:rsidR="00AA129E" w:rsidRPr="0043726E" w:rsidRDefault="00AA129E" w:rsidP="0043726E">
      <w:pPr>
        <w:rPr>
          <w:b/>
        </w:rPr>
      </w:pPr>
      <w:r w:rsidRPr="0043726E">
        <w:rPr>
          <w:b/>
        </w:rPr>
        <w:t>Additional Info from Publisher (info from Launch Notes or PWO)</w:t>
      </w:r>
    </w:p>
    <w:p w:rsidR="00AA129E" w:rsidRPr="00E83DFE" w:rsidRDefault="00AA129E" w:rsidP="00E83DFE">
      <w:pPr>
        <w:pStyle w:val="ListParagraph"/>
        <w:numPr>
          <w:ilvl w:val="0"/>
          <w:numId w:val="7"/>
        </w:numPr>
      </w:pPr>
      <w:r>
        <w:t>Discipline specific style sheet was provided for 14-0084. Follow the same for this as well.</w:t>
      </w:r>
    </w:p>
    <w:p w:rsidR="00AA129E" w:rsidRPr="00E83DFE" w:rsidRDefault="00AA129E" w:rsidP="00E83DFE">
      <w:pPr>
        <w:pStyle w:val="ListParagraph"/>
        <w:numPr>
          <w:ilvl w:val="0"/>
          <w:numId w:val="7"/>
        </w:numPr>
      </w:pPr>
    </w:p>
    <w:p w:rsidR="00AA129E" w:rsidRPr="00E83DFE" w:rsidRDefault="00AA129E" w:rsidP="00E83DFE">
      <w:pPr>
        <w:pStyle w:val="ListParagraph"/>
        <w:numPr>
          <w:ilvl w:val="0"/>
          <w:numId w:val="7"/>
        </w:numPr>
      </w:pPr>
    </w:p>
    <w:p w:rsidR="00AA129E" w:rsidRPr="00E83DFE" w:rsidRDefault="00AA129E" w:rsidP="00CB30F6"/>
    <w:p w:rsidR="00AA129E" w:rsidRPr="0043726E" w:rsidRDefault="00AA129E" w:rsidP="0043726E">
      <w:pPr>
        <w:rPr>
          <w:b/>
        </w:rPr>
      </w:pPr>
      <w:r w:rsidRPr="0043726E">
        <w:rPr>
          <w:b/>
        </w:rPr>
        <w:t xml:space="preserve">Other Project-specific Instructions </w:t>
      </w:r>
    </w:p>
    <w:p w:rsidR="00AA129E" w:rsidRPr="00E83DFE" w:rsidRDefault="00AA129E" w:rsidP="00E83DFE">
      <w:pPr>
        <w:pStyle w:val="ListParagraph"/>
        <w:numPr>
          <w:ilvl w:val="0"/>
          <w:numId w:val="7"/>
        </w:numPr>
      </w:pPr>
    </w:p>
    <w:p w:rsidR="00AA129E" w:rsidRDefault="00AA129E" w:rsidP="00CB4205">
      <w:pPr>
        <w:pStyle w:val="ListParagraph"/>
        <w:ind w:left="360"/>
      </w:pPr>
    </w:p>
    <w:p w:rsidR="00AA129E" w:rsidRPr="00285CDA" w:rsidRDefault="00AA129E" w:rsidP="00285CDA">
      <w:pPr>
        <w:ind w:firstLine="720"/>
      </w:pPr>
    </w:p>
    <w:sectPr w:rsidR="00AA129E" w:rsidRPr="00285CDA" w:rsidSect="00CB30F6">
      <w:pgSz w:w="11909" w:h="16834" w:code="9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38F6"/>
    <w:multiLevelType w:val="hybridMultilevel"/>
    <w:tmpl w:val="DB4472D4"/>
    <w:lvl w:ilvl="0" w:tplc="C7968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E6773"/>
    <w:multiLevelType w:val="hybridMultilevel"/>
    <w:tmpl w:val="F0AC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D5339"/>
    <w:multiLevelType w:val="hybridMultilevel"/>
    <w:tmpl w:val="F640B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FF6945"/>
    <w:multiLevelType w:val="hybridMultilevel"/>
    <w:tmpl w:val="38963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56A115F9"/>
    <w:multiLevelType w:val="hybridMultilevel"/>
    <w:tmpl w:val="67582EE0"/>
    <w:lvl w:ilvl="0" w:tplc="C7968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8D160D"/>
    <w:multiLevelType w:val="hybridMultilevel"/>
    <w:tmpl w:val="D4A691F8"/>
    <w:lvl w:ilvl="0" w:tplc="C7968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04B4"/>
    <w:rsid w:val="00050168"/>
    <w:rsid w:val="000515B5"/>
    <w:rsid w:val="00077326"/>
    <w:rsid w:val="00123948"/>
    <w:rsid w:val="0016645F"/>
    <w:rsid w:val="001B5BC1"/>
    <w:rsid w:val="002032EE"/>
    <w:rsid w:val="002821B9"/>
    <w:rsid w:val="00285CDA"/>
    <w:rsid w:val="002B18A2"/>
    <w:rsid w:val="002D685D"/>
    <w:rsid w:val="0030090D"/>
    <w:rsid w:val="00305D5B"/>
    <w:rsid w:val="00322EC2"/>
    <w:rsid w:val="003E6B00"/>
    <w:rsid w:val="003F61F3"/>
    <w:rsid w:val="0043726E"/>
    <w:rsid w:val="004500E0"/>
    <w:rsid w:val="004A7937"/>
    <w:rsid w:val="004B7078"/>
    <w:rsid w:val="005150DF"/>
    <w:rsid w:val="00533A55"/>
    <w:rsid w:val="005F0056"/>
    <w:rsid w:val="00637BAF"/>
    <w:rsid w:val="006D07B7"/>
    <w:rsid w:val="00736D5B"/>
    <w:rsid w:val="00745C07"/>
    <w:rsid w:val="00801291"/>
    <w:rsid w:val="00830149"/>
    <w:rsid w:val="008361C7"/>
    <w:rsid w:val="008A105D"/>
    <w:rsid w:val="008B0198"/>
    <w:rsid w:val="008F03B9"/>
    <w:rsid w:val="0092153F"/>
    <w:rsid w:val="00923CB2"/>
    <w:rsid w:val="009313F5"/>
    <w:rsid w:val="00937B98"/>
    <w:rsid w:val="009B3233"/>
    <w:rsid w:val="00A14461"/>
    <w:rsid w:val="00A22A84"/>
    <w:rsid w:val="00A25515"/>
    <w:rsid w:val="00A436BA"/>
    <w:rsid w:val="00AA129E"/>
    <w:rsid w:val="00AA77DF"/>
    <w:rsid w:val="00AD0713"/>
    <w:rsid w:val="00AD5CD0"/>
    <w:rsid w:val="00B206E7"/>
    <w:rsid w:val="00B33A76"/>
    <w:rsid w:val="00B80531"/>
    <w:rsid w:val="00B936D2"/>
    <w:rsid w:val="00BE536C"/>
    <w:rsid w:val="00C12315"/>
    <w:rsid w:val="00C53891"/>
    <w:rsid w:val="00C742E7"/>
    <w:rsid w:val="00C87FCD"/>
    <w:rsid w:val="00CA047C"/>
    <w:rsid w:val="00CA2796"/>
    <w:rsid w:val="00CB30F6"/>
    <w:rsid w:val="00CB4205"/>
    <w:rsid w:val="00CD34B9"/>
    <w:rsid w:val="00CD64F6"/>
    <w:rsid w:val="00CE5F66"/>
    <w:rsid w:val="00CF2AD7"/>
    <w:rsid w:val="00D020FC"/>
    <w:rsid w:val="00DD3577"/>
    <w:rsid w:val="00E058E9"/>
    <w:rsid w:val="00E070C0"/>
    <w:rsid w:val="00E23538"/>
    <w:rsid w:val="00E83DFE"/>
    <w:rsid w:val="00E903DE"/>
    <w:rsid w:val="00EA04E3"/>
    <w:rsid w:val="00F177B2"/>
    <w:rsid w:val="00F27857"/>
    <w:rsid w:val="00F33AB2"/>
    <w:rsid w:val="00F404B4"/>
    <w:rsid w:val="00F77147"/>
    <w:rsid w:val="00FB5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168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rsid w:val="00830149"/>
    <w:rPr>
      <w:rFonts w:cs="Times New Roman"/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83014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6645F"/>
    <w:rPr>
      <w:rFonts w:cs="Times New Roman"/>
      <w:sz w:val="2"/>
    </w:rPr>
  </w:style>
  <w:style w:type="paragraph" w:styleId="BalloonText">
    <w:name w:val="Balloon Text"/>
    <w:basedOn w:val="Normal"/>
    <w:link w:val="BalloonTextChar"/>
    <w:uiPriority w:val="99"/>
    <w:semiHidden/>
    <w:rsid w:val="008301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645F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83014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83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7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137</TotalTime>
  <Pages>2</Pages>
  <Words>690</Words>
  <Characters>3939</Characters>
  <Application>Microsoft Office Outlook</Application>
  <DocSecurity>0</DocSecurity>
  <Lines>0</Lines>
  <Paragraphs>0</Paragraphs>
  <ScaleCrop>false</ScaleCrop>
  <Company>GGSI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Submission Memo</dc:title>
  <dc:subject/>
  <dc:creator>Jo</dc:creator>
  <cp:keywords/>
  <dc:description/>
  <cp:lastModifiedBy>saraswathim</cp:lastModifiedBy>
  <cp:revision>31</cp:revision>
  <dcterms:created xsi:type="dcterms:W3CDTF">2014-02-05T12:37:00Z</dcterms:created>
  <dcterms:modified xsi:type="dcterms:W3CDTF">2014-09-29T05:35:00Z</dcterms:modified>
</cp:coreProperties>
</file>